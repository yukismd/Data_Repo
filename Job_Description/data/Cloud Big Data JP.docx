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AD23F" w14:textId="295AFBDA" w:rsidR="00884CAA" w:rsidRDefault="00DC16C9" w:rsidP="00BF4A3E">
      <w:pPr>
        <w:spacing w:after="0" w:line="280" w:lineRule="atLeast"/>
        <w:jc w:val="right"/>
        <w:rPr>
          <w:rFonts w:cs="Calibri"/>
          <w:b/>
          <w:color w:val="C00000"/>
          <w:sz w:val="28"/>
          <w:szCs w:val="28"/>
        </w:rPr>
      </w:pPr>
      <w:r w:rsidRPr="00B40D61">
        <w:rPr>
          <w:rFonts w:cs="Calibri"/>
          <w:b/>
          <w:color w:val="39C2D7"/>
          <w:sz w:val="28"/>
          <w:szCs w:val="28"/>
        </w:rPr>
        <w:t xml:space="preserve">Location: </w:t>
      </w:r>
      <w:r w:rsidR="00D23A20">
        <w:rPr>
          <w:rFonts w:cs="Calibri"/>
          <w:b/>
          <w:color w:val="39C2D7"/>
          <w:sz w:val="28"/>
          <w:szCs w:val="28"/>
        </w:rPr>
        <w:t>Tokyo</w:t>
      </w:r>
    </w:p>
    <w:p w14:paraId="3FBFA868" w14:textId="77777777" w:rsidR="00716EA8" w:rsidRPr="00716EA8" w:rsidRDefault="00716EA8" w:rsidP="001B4005">
      <w:pPr>
        <w:pStyle w:val="Header"/>
      </w:pPr>
      <w:r w:rsidRPr="00716EA8">
        <w:t>Description</w:t>
      </w:r>
    </w:p>
    <w:p w14:paraId="6A317669" w14:textId="77777777" w:rsidR="005C7576" w:rsidRPr="00AC3ABF" w:rsidRDefault="005C7576" w:rsidP="005C7576">
      <w:pPr>
        <w:rPr>
          <w:i/>
          <w:iCs/>
        </w:rPr>
      </w:pPr>
      <w:r w:rsidRPr="00AC3ABF">
        <w:rPr>
          <w:i/>
          <w:iCs/>
        </w:rPr>
        <w:t>Striving for excellence is in our DNA. Since 1993, we have been helping the world’s leading companies imagine, design, engineer, and deliver software and digital experiences that change the world. We are more than just specialists, we are experts.</w:t>
      </w:r>
    </w:p>
    <w:p w14:paraId="06988D03" w14:textId="77777777" w:rsidR="005C7576" w:rsidRPr="00635129" w:rsidRDefault="005C7576" w:rsidP="005C7576">
      <w:pPr>
        <w:rPr>
          <w:rFonts w:eastAsia="PMingLiU"/>
          <w:lang w:eastAsia="zh-CN"/>
        </w:rPr>
      </w:pPr>
      <w:r>
        <w:t xml:space="preserve">We value individuality and we are highly interested in motivated people with a desire to grow, as we do not believe in micro-management. We look and strive for excellence and we are interested in candidates who want to grow, develop, </w:t>
      </w:r>
      <w:proofErr w:type="gramStart"/>
      <w:r>
        <w:t>innovate</w:t>
      </w:r>
      <w:proofErr w:type="gramEnd"/>
      <w:r>
        <w:t xml:space="preserve"> and learn.</w:t>
      </w:r>
    </w:p>
    <w:p w14:paraId="2C2A183A" w14:textId="77777777" w:rsidR="00E55FE2" w:rsidRPr="000B20A0" w:rsidRDefault="00E55FE2" w:rsidP="000B20A0">
      <w:pPr>
        <w:pStyle w:val="Header"/>
      </w:pPr>
      <w:r w:rsidRPr="000B20A0">
        <w:t>We Value</w:t>
      </w:r>
    </w:p>
    <w:p w14:paraId="57003B61" w14:textId="77777777" w:rsidR="00426AF9" w:rsidRDefault="00426AF9" w:rsidP="00F43354">
      <w:pPr>
        <w:pStyle w:val="ListParagraph"/>
      </w:pPr>
      <w:r w:rsidRPr="00426AF9">
        <w:rPr>
          <w:b/>
        </w:rPr>
        <w:t>Value the individuals</w:t>
      </w:r>
      <w:r>
        <w:t xml:space="preserve"> – We encourage and motivate people to grow. We perceive our people as a source of our success.</w:t>
      </w:r>
    </w:p>
    <w:p w14:paraId="1402B49F" w14:textId="77777777" w:rsidR="00426AF9" w:rsidRDefault="00426AF9" w:rsidP="00113326">
      <w:pPr>
        <w:pStyle w:val="ListParagraph"/>
      </w:pPr>
      <w:r w:rsidRPr="00426AF9">
        <w:rPr>
          <w:b/>
        </w:rPr>
        <w:t>Strive for excellence</w:t>
      </w:r>
      <w:r>
        <w:t xml:space="preserve"> – We strive for the highest standards of excellence and continuously learn. We take pride in our engineering and accomplishments.</w:t>
      </w:r>
    </w:p>
    <w:p w14:paraId="3ED40445" w14:textId="77777777" w:rsidR="00426AF9" w:rsidRDefault="00426AF9" w:rsidP="003114C4">
      <w:pPr>
        <w:pStyle w:val="ListParagraph"/>
      </w:pPr>
      <w:r w:rsidRPr="00426AF9">
        <w:rPr>
          <w:b/>
        </w:rPr>
        <w:t>Act as a team</w:t>
      </w:r>
      <w:r>
        <w:t xml:space="preserve"> – We treat one another with respect and encourage the best ideas to come from anywhere within the organization. We value our diversity.</w:t>
      </w:r>
    </w:p>
    <w:p w14:paraId="47405BCB" w14:textId="77777777" w:rsidR="00426AF9" w:rsidRDefault="00426AF9" w:rsidP="00BC031B">
      <w:pPr>
        <w:pStyle w:val="ListParagraph"/>
      </w:pPr>
      <w:r w:rsidRPr="00426AF9">
        <w:rPr>
          <w:b/>
        </w:rPr>
        <w:t>Focus on Customers</w:t>
      </w:r>
      <w:r>
        <w:t xml:space="preserve"> – We build long term customer relationships, as we strive to always understand our customers' business and needs. </w:t>
      </w:r>
    </w:p>
    <w:p w14:paraId="2F6F4F83" w14:textId="77777777" w:rsidR="00426AF9" w:rsidRDefault="00426AF9" w:rsidP="004F56D8">
      <w:pPr>
        <w:pStyle w:val="ListParagraph"/>
      </w:pPr>
      <w:r w:rsidRPr="00426AF9">
        <w:rPr>
          <w:b/>
        </w:rPr>
        <w:t>Act with integrity</w:t>
      </w:r>
      <w:r>
        <w:t xml:space="preserve"> – We operate legally, honestly and ethically. We take responsibility for our actions.</w:t>
      </w:r>
    </w:p>
    <w:p w14:paraId="46D6ED2E" w14:textId="77777777" w:rsidR="004B6422" w:rsidRPr="001B4005" w:rsidRDefault="004B6422" w:rsidP="001B4005">
      <w:pPr>
        <w:pStyle w:val="Header"/>
      </w:pPr>
      <w:r w:rsidRPr="001B4005">
        <w:t xml:space="preserve">We Offer </w:t>
      </w:r>
    </w:p>
    <w:p w14:paraId="5CD0753E" w14:textId="77777777" w:rsidR="004B6422" w:rsidRPr="00A93551" w:rsidRDefault="004B6422" w:rsidP="00EF7039">
      <w:pPr>
        <w:pStyle w:val="ListParagraph"/>
      </w:pPr>
      <w:r w:rsidRPr="00A93551">
        <w:t xml:space="preserve">Unique opportunity to work for challenging projects in a multinational team </w:t>
      </w:r>
    </w:p>
    <w:p w14:paraId="3C71F7FA" w14:textId="77777777" w:rsidR="004B6422" w:rsidRPr="00A93551" w:rsidRDefault="004B6422" w:rsidP="00EF7039">
      <w:pPr>
        <w:pStyle w:val="ListParagraph"/>
      </w:pPr>
      <w:r w:rsidRPr="00A93551">
        <w:t>Competitive compensation depending on experience and skills</w:t>
      </w:r>
    </w:p>
    <w:p w14:paraId="40F883EE" w14:textId="77777777" w:rsidR="004B6422" w:rsidRPr="00A93551" w:rsidRDefault="004B6422" w:rsidP="00EF7039">
      <w:pPr>
        <w:pStyle w:val="ListParagraph"/>
      </w:pPr>
      <w:r w:rsidRPr="00A93551">
        <w:t>Regular assessments and salary reviews</w:t>
      </w:r>
    </w:p>
    <w:p w14:paraId="19DB90FB" w14:textId="32576626" w:rsidR="00DB04AC" w:rsidRDefault="1E21436C" w:rsidP="00DB04AC">
      <w:pPr>
        <w:pStyle w:val="ListParagraph"/>
      </w:pPr>
      <w:r>
        <w:t>Free English classes and unlimited self-service trainings</w:t>
      </w:r>
    </w:p>
    <w:p w14:paraId="33A8C89A" w14:textId="77777777" w:rsidR="004B6422" w:rsidRPr="00A93551" w:rsidRDefault="004B6422" w:rsidP="00EF7039">
      <w:pPr>
        <w:pStyle w:val="ListParagraph"/>
      </w:pPr>
      <w:r w:rsidRPr="00A93551">
        <w:t>Friendly team and creative atmosphere</w:t>
      </w:r>
    </w:p>
    <w:p w14:paraId="52F80BBD" w14:textId="77777777" w:rsidR="004B6422" w:rsidRPr="00A93551" w:rsidRDefault="004B6422" w:rsidP="00EF7039">
      <w:pPr>
        <w:pStyle w:val="ListParagraph"/>
      </w:pPr>
      <w:r w:rsidRPr="00A93551">
        <w:t>Flexible working schedule</w:t>
      </w:r>
    </w:p>
    <w:p w14:paraId="2148E9EC" w14:textId="77777777" w:rsidR="004B6422" w:rsidRPr="00A93551" w:rsidRDefault="004B6422" w:rsidP="00EF7039">
      <w:pPr>
        <w:pStyle w:val="ListParagraph"/>
      </w:pPr>
      <w:r w:rsidRPr="00A93551">
        <w:t>Corporate and social events</w:t>
      </w:r>
    </w:p>
    <w:p w14:paraId="58E09961" w14:textId="56B1D02D" w:rsidR="00AF5597" w:rsidRDefault="00AF5597" w:rsidP="001B4005">
      <w:pPr>
        <w:pStyle w:val="Header"/>
      </w:pPr>
      <w:r>
        <w:t>Project Description</w:t>
      </w:r>
    </w:p>
    <w:p w14:paraId="42442AB9" w14:textId="170C6874" w:rsidR="00AF5597" w:rsidRDefault="00AF5597" w:rsidP="00AF5597">
      <w:pPr>
        <w:jc w:val="both"/>
      </w:pPr>
      <w:r>
        <w:t xml:space="preserve">EPAM Systems provides 24/7 support service for users of a major </w:t>
      </w:r>
      <w:r w:rsidR="000416B4">
        <w:t>c</w:t>
      </w:r>
      <w:r>
        <w:t xml:space="preserve">loud platform. Support team is distributed between multiple locations. We are hiring professionals to extend our multi language Cloud Support team, based in Tokyo, Japan. </w:t>
      </w:r>
    </w:p>
    <w:p w14:paraId="015D6BF9" w14:textId="1181F943" w:rsidR="00355C2B" w:rsidRPr="001B4005" w:rsidRDefault="00017EEA" w:rsidP="001B4005">
      <w:pPr>
        <w:pStyle w:val="Header"/>
      </w:pPr>
      <w:r w:rsidRPr="001B4005">
        <w:t>Responsibilities</w:t>
      </w:r>
    </w:p>
    <w:p w14:paraId="69A31D48" w14:textId="77777777" w:rsidR="00AF5597" w:rsidRPr="00AF5597" w:rsidRDefault="00AF5597" w:rsidP="00AF5597">
      <w:pPr>
        <w:pStyle w:val="ListParagraph"/>
      </w:pPr>
      <w:r w:rsidRPr="00AF5597">
        <w:t xml:space="preserve">Provide support to customers using Cloud Platform products, </w:t>
      </w:r>
      <w:proofErr w:type="gramStart"/>
      <w:r w:rsidRPr="00AF5597">
        <w:t>solutions</w:t>
      </w:r>
      <w:proofErr w:type="gramEnd"/>
      <w:r w:rsidRPr="00AF5597">
        <w:t xml:space="preserve"> and APIs, including Big Data and Machine </w:t>
      </w:r>
      <w:r>
        <w:t xml:space="preserve">Learning and </w:t>
      </w:r>
      <w:r w:rsidRPr="00AF5597">
        <w:t>related services. </w:t>
      </w:r>
    </w:p>
    <w:p w14:paraId="31A73C22" w14:textId="77777777" w:rsidR="00AF5597" w:rsidRPr="00AF5597" w:rsidRDefault="00AF5597" w:rsidP="00AF5597">
      <w:pPr>
        <w:pStyle w:val="ListParagraph"/>
      </w:pPr>
      <w:r w:rsidRPr="00AF5597">
        <w:t>Provide technical assistance and support as part of a global 24x7-support organization.  Agent must be willing to work shifts between the hours of 8:00 and 22:00 JST Sunday - Saturday including public holidays.</w:t>
      </w:r>
    </w:p>
    <w:p w14:paraId="77BAAA2F" w14:textId="77777777" w:rsidR="00AF5597" w:rsidRPr="00AF5597" w:rsidRDefault="00AF5597" w:rsidP="00AF5597">
      <w:pPr>
        <w:pStyle w:val="ListParagraph"/>
      </w:pPr>
      <w:r w:rsidRPr="00AF5597">
        <w:t>Work closely with engineers and product managers to improve the product and make our customers successful. </w:t>
      </w:r>
    </w:p>
    <w:p w14:paraId="4F1FB201" w14:textId="77777777" w:rsidR="00AF5597" w:rsidRPr="00AF5597" w:rsidRDefault="00AF5597" w:rsidP="00AF5597">
      <w:pPr>
        <w:pStyle w:val="ListParagraph"/>
      </w:pPr>
      <w:r w:rsidRPr="00AF5597">
        <w:t>Follow notification and escalation procedures. </w:t>
      </w:r>
    </w:p>
    <w:p w14:paraId="0DFC9D9E" w14:textId="77777777" w:rsidR="00AF5597" w:rsidRPr="00AF5597" w:rsidRDefault="00AF5597" w:rsidP="00AF5597">
      <w:pPr>
        <w:pStyle w:val="ListParagraph"/>
      </w:pPr>
      <w:r w:rsidRPr="00AF5597">
        <w:t xml:space="preserve">Identify and document product bugs and feature requests and work with internal support teams as well as customers to implement effective </w:t>
      </w:r>
      <w:proofErr w:type="gramStart"/>
      <w:r w:rsidRPr="00AF5597">
        <w:t>solutions</w:t>
      </w:r>
      <w:proofErr w:type="gramEnd"/>
      <w:r w:rsidRPr="00AF5597">
        <w:t> </w:t>
      </w:r>
    </w:p>
    <w:p w14:paraId="779582D9" w14:textId="77777777" w:rsidR="00355C2B" w:rsidRPr="001B4005" w:rsidRDefault="1E21436C" w:rsidP="001B4005">
      <w:pPr>
        <w:pStyle w:val="Header"/>
      </w:pPr>
      <w:r>
        <w:lastRenderedPageBreak/>
        <w:t xml:space="preserve">Requirements </w:t>
      </w:r>
    </w:p>
    <w:p w14:paraId="7E6650CD" w14:textId="77777777" w:rsidR="00AF5597" w:rsidRDefault="00AF5597" w:rsidP="00AF5597">
      <w:pPr>
        <w:pStyle w:val="ListParagraph"/>
      </w:pPr>
      <w:r w:rsidRPr="00AF5597">
        <w:t xml:space="preserve">3+ years’ experience fully as either technical </w:t>
      </w:r>
      <w:r>
        <w:t>support</w:t>
      </w:r>
      <w:r w:rsidRPr="00AF5597">
        <w:t xml:space="preserve"> or a</w:t>
      </w:r>
      <w:r>
        <w:t xml:space="preserve"> </w:t>
      </w:r>
      <w:r w:rsidRPr="00AF5597">
        <w:t xml:space="preserve">developer </w:t>
      </w:r>
      <w:r>
        <w:t>in</w:t>
      </w:r>
      <w:r w:rsidRPr="00AF5597">
        <w:t xml:space="preserve"> big data </w:t>
      </w:r>
      <w:r>
        <w:t>and machine learning services.</w:t>
      </w:r>
      <w:r w:rsidRPr="00AF5597">
        <w:t xml:space="preserve"> </w:t>
      </w:r>
    </w:p>
    <w:p w14:paraId="3636B831" w14:textId="77777777" w:rsidR="00AF5597" w:rsidRDefault="00AF5597" w:rsidP="00AF5597">
      <w:pPr>
        <w:pStyle w:val="ListParagraph"/>
      </w:pPr>
      <w:r>
        <w:t xml:space="preserve">Understanding Cloud technology such as AWS, Azure, GCP, </w:t>
      </w:r>
      <w:proofErr w:type="spellStart"/>
      <w:r>
        <w:t>etc</w:t>
      </w:r>
      <w:proofErr w:type="spellEnd"/>
    </w:p>
    <w:p w14:paraId="6C45030B" w14:textId="77777777" w:rsidR="00AF5597" w:rsidRDefault="00AF5597" w:rsidP="00AF5597">
      <w:pPr>
        <w:pStyle w:val="ListParagraph"/>
      </w:pPr>
      <w:r w:rsidRPr="00AF5597">
        <w:t xml:space="preserve">Ability to read and understand code, able to write code to reproduce customer problems. </w:t>
      </w:r>
    </w:p>
    <w:p w14:paraId="2E92B5A2" w14:textId="77777777" w:rsidR="00AF5597" w:rsidRDefault="00AF5597" w:rsidP="00AF5597">
      <w:pPr>
        <w:pStyle w:val="ListParagraph"/>
      </w:pPr>
      <w:r w:rsidRPr="00AF5597">
        <w:t>Strong research, analytical and problem-solving skills</w:t>
      </w:r>
    </w:p>
    <w:p w14:paraId="4D4ECC69" w14:textId="77777777" w:rsidR="00AF5597" w:rsidRDefault="00AF5597" w:rsidP="00AF5597">
      <w:pPr>
        <w:pStyle w:val="ListParagraph"/>
      </w:pPr>
      <w:r w:rsidRPr="00AF5597">
        <w:t>Familiar with</w:t>
      </w:r>
      <w:r>
        <w:t xml:space="preserve"> REST API, </w:t>
      </w:r>
      <w:proofErr w:type="gramStart"/>
      <w:r>
        <w:t>Git</w:t>
      </w:r>
      <w:proofErr w:type="gramEnd"/>
      <w:r>
        <w:t xml:space="preserve"> and machine learning framework such as scikit-learn.</w:t>
      </w:r>
    </w:p>
    <w:p w14:paraId="6304B9B3" w14:textId="77777777" w:rsidR="00AF5597" w:rsidRDefault="00AF5597" w:rsidP="00AF5597">
      <w:pPr>
        <w:pStyle w:val="ListParagraph"/>
      </w:pPr>
      <w:r>
        <w:t>Familiar with SQL and relational database concepts.</w:t>
      </w:r>
    </w:p>
    <w:p w14:paraId="4754F4E6" w14:textId="77777777" w:rsidR="00AF5597" w:rsidRDefault="00AF5597" w:rsidP="00AF5597">
      <w:pPr>
        <w:pStyle w:val="ListParagraph"/>
      </w:pPr>
      <w:r w:rsidRPr="00AF5597">
        <w:t xml:space="preserve">Firm understanding of programming (Java, etc.) and scripting languages (Python, etc.). </w:t>
      </w:r>
    </w:p>
    <w:p w14:paraId="2143F279" w14:textId="6728F0EA" w:rsidR="00AF5597" w:rsidRDefault="00AF5597" w:rsidP="00AF5597">
      <w:pPr>
        <w:pStyle w:val="ListParagraph"/>
      </w:pPr>
      <w:r w:rsidRPr="00AF5597">
        <w:t>Experience with Big</w:t>
      </w:r>
      <w:r w:rsidR="000416B4">
        <w:t xml:space="preserve"> </w:t>
      </w:r>
      <w:r w:rsidRPr="00AF5597">
        <w:t>Data architectures and technologies</w:t>
      </w:r>
      <w:r>
        <w:t xml:space="preserve"> </w:t>
      </w:r>
      <w:r w:rsidRPr="00AF5597">
        <w:t xml:space="preserve">and BI solutions. </w:t>
      </w:r>
    </w:p>
    <w:p w14:paraId="46B9DA68" w14:textId="77777777" w:rsidR="00AF5597" w:rsidRDefault="00AF5597" w:rsidP="00AF5597">
      <w:pPr>
        <w:pStyle w:val="ListParagraph"/>
      </w:pPr>
      <w:r>
        <w:t xml:space="preserve">Business level </w:t>
      </w:r>
      <w:r w:rsidRPr="00AF5597">
        <w:t>English skill (</w:t>
      </w:r>
      <w:r>
        <w:t>B1+)</w:t>
      </w:r>
    </w:p>
    <w:p w14:paraId="62FCA870" w14:textId="129E8A36" w:rsidR="00AF5597" w:rsidRDefault="00AF5597" w:rsidP="00AF5597">
      <w:pPr>
        <w:pStyle w:val="ListParagraph"/>
      </w:pPr>
      <w:r>
        <w:t xml:space="preserve">Fluent </w:t>
      </w:r>
      <w:r w:rsidR="000416B4">
        <w:t>Japanese</w:t>
      </w:r>
      <w:r>
        <w:t xml:space="preserve"> communication</w:t>
      </w:r>
      <w:r w:rsidR="000416B4">
        <w:t xml:space="preserve"> </w:t>
      </w:r>
      <w:r>
        <w:t>(native level preferred)</w:t>
      </w:r>
    </w:p>
    <w:p w14:paraId="67E18DC8" w14:textId="65F5888B" w:rsidR="00716EA8" w:rsidRPr="00D92B80" w:rsidRDefault="00AF5597" w:rsidP="00D92B80">
      <w:pPr>
        <w:pStyle w:val="Header"/>
      </w:pPr>
      <w:r>
        <w:t xml:space="preserve">Nice </w:t>
      </w:r>
      <w:proofErr w:type="gramStart"/>
      <w:r>
        <w:t>To</w:t>
      </w:r>
      <w:proofErr w:type="gramEnd"/>
      <w:r>
        <w:t xml:space="preserve"> Have</w:t>
      </w:r>
      <w:r w:rsidR="00431B9F">
        <w:t xml:space="preserve"> </w:t>
      </w:r>
    </w:p>
    <w:p w14:paraId="5A5268D4" w14:textId="77777777" w:rsidR="00AF5597" w:rsidRDefault="00AF5597" w:rsidP="00AF5597">
      <w:pPr>
        <w:pStyle w:val="ListParagraph"/>
      </w:pPr>
      <w:r>
        <w:t>Experience with distributed computing frameworks (</w:t>
      </w:r>
      <w:proofErr w:type="gramStart"/>
      <w:r>
        <w:t>e.g.</w:t>
      </w:r>
      <w:proofErr w:type="gramEnd"/>
      <w:r>
        <w:t xml:space="preserve"> Hadoop, Spark, </w:t>
      </w:r>
      <w:proofErr w:type="spellStart"/>
      <w:r>
        <w:t>Flink</w:t>
      </w:r>
      <w:proofErr w:type="spellEnd"/>
      <w:r>
        <w:t xml:space="preserve">, Storm, </w:t>
      </w:r>
      <w:proofErr w:type="spellStart"/>
      <w:r>
        <w:t>Samza</w:t>
      </w:r>
      <w:proofErr w:type="spellEnd"/>
      <w:r>
        <w:t xml:space="preserve">, Beam, Big Query, etc.). </w:t>
      </w:r>
    </w:p>
    <w:p w14:paraId="268C831B" w14:textId="77777777" w:rsidR="00AF5597" w:rsidRDefault="00AF5597" w:rsidP="00AF5597">
      <w:pPr>
        <w:pStyle w:val="ListParagraph"/>
      </w:pPr>
      <w:r>
        <w:t xml:space="preserve">Experience with distributed data stores (HBase, Cassandra, </w:t>
      </w:r>
      <w:proofErr w:type="spellStart"/>
      <w:r>
        <w:t>Riak</w:t>
      </w:r>
      <w:proofErr w:type="spellEnd"/>
      <w:r>
        <w:t xml:space="preserve">, Amazon Dynamo DB, etc.) and/or distributed message brokers (Kafka, RabbitMQ, ActiveMQ, Amazon Kinesis, etc.). </w:t>
      </w:r>
    </w:p>
    <w:p w14:paraId="778E6079" w14:textId="77777777" w:rsidR="00AF5597" w:rsidRDefault="00AF5597" w:rsidP="00AF5597">
      <w:pPr>
        <w:pStyle w:val="ListParagraph"/>
      </w:pPr>
      <w:bookmarkStart w:id="0" w:name="_gjdgxs" w:colFirst="0" w:colLast="0"/>
      <w:bookmarkEnd w:id="0"/>
      <w:r>
        <w:t>Experience with any ML library (</w:t>
      </w:r>
      <w:proofErr w:type="spellStart"/>
      <w:r>
        <w:t>pytorch</w:t>
      </w:r>
      <w:proofErr w:type="spellEnd"/>
      <w:r>
        <w:t xml:space="preserve">, </w:t>
      </w:r>
      <w:proofErr w:type="spellStart"/>
      <w:r>
        <w:t>tensorflow</w:t>
      </w:r>
      <w:proofErr w:type="spellEnd"/>
      <w:r>
        <w:t xml:space="preserve">, Spark </w:t>
      </w:r>
      <w:proofErr w:type="spellStart"/>
      <w:r>
        <w:t>mllib</w:t>
      </w:r>
      <w:proofErr w:type="spellEnd"/>
      <w:r>
        <w:t xml:space="preserve">) or basic understanding of ML concepts. </w:t>
      </w:r>
    </w:p>
    <w:p w14:paraId="2C17EE9B" w14:textId="77777777" w:rsidR="00AF5597" w:rsidRDefault="00AF5597" w:rsidP="00AF5597">
      <w:pPr>
        <w:pStyle w:val="ListParagraph"/>
      </w:pPr>
      <w:r w:rsidRPr="00AF5597">
        <w:t xml:space="preserve">Experience with the popular technologies in the machine learning/big data ecosystem. </w:t>
      </w:r>
    </w:p>
    <w:p w14:paraId="2D297279" w14:textId="77777777" w:rsidR="00AF5597" w:rsidRDefault="00AF5597" w:rsidP="00AF5597">
      <w:pPr>
        <w:pStyle w:val="ListParagraph"/>
      </w:pPr>
      <w:r>
        <w:t xml:space="preserve">Experience in technical support: familiarity with case prioritization, SLA compliance, and quality. </w:t>
      </w:r>
    </w:p>
    <w:p w14:paraId="2A194E58" w14:textId="77777777" w:rsidR="00AF5597" w:rsidRDefault="00AF5597" w:rsidP="00AF5597">
      <w:pPr>
        <w:pStyle w:val="ListParagraph"/>
      </w:pPr>
      <w:r w:rsidRPr="00AF5597">
        <w:t xml:space="preserve">Experience with PaaS and IaaS technologies. </w:t>
      </w:r>
    </w:p>
    <w:p w14:paraId="62CF1978" w14:textId="406DE811" w:rsidR="00DC16C9" w:rsidRPr="00AD595E" w:rsidRDefault="00DC16C9" w:rsidP="009B243F">
      <w:pPr>
        <w:pStyle w:val="NoSpacing"/>
      </w:pPr>
    </w:p>
    <w:sectPr w:rsidR="00DC16C9" w:rsidRPr="00AD595E" w:rsidSect="00026783">
      <w:headerReference w:type="default" r:id="rId11"/>
      <w:footerReference w:type="default" r:id="rId12"/>
      <w:headerReference w:type="first" r:id="rId13"/>
      <w:pgSz w:w="11906" w:h="16838" w:code="9"/>
      <w:pgMar w:top="2552" w:right="851" w:bottom="851" w:left="851" w:header="851"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B3EDF" w14:textId="77777777" w:rsidR="00B818A6" w:rsidRDefault="00B818A6" w:rsidP="00884CAA">
      <w:pPr>
        <w:spacing w:after="0"/>
      </w:pPr>
      <w:r>
        <w:separator/>
      </w:r>
    </w:p>
  </w:endnote>
  <w:endnote w:type="continuationSeparator" w:id="0">
    <w:p w14:paraId="51AF89EA" w14:textId="77777777" w:rsidR="00B818A6" w:rsidRDefault="00B818A6" w:rsidP="00884C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楷体">
    <w:altName w:val="Microsoft YaHei"/>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PMingLiU">
    <w:altName w:val="·s²Ó©úÅé"/>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6BCCE" w14:textId="2E69324C" w:rsidR="000C64AE" w:rsidRDefault="000C64AE" w:rsidP="007D161A">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97F1D">
      <w:rPr>
        <w:noProof/>
        <w:color w:val="404040" w:themeColor="text1" w:themeTint="BF"/>
      </w:rPr>
      <w:t>2</w:t>
    </w:r>
    <w:r>
      <w:rPr>
        <w:noProof/>
        <w:color w:val="404040" w:themeColor="text1" w:themeTint="BF"/>
      </w:rPr>
      <w:fldChar w:fldCharType="end"/>
    </w:r>
  </w:p>
  <w:p w14:paraId="26E0D27E" w14:textId="77777777" w:rsidR="000C64AE" w:rsidRDefault="000C6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5A3F3" w14:textId="77777777" w:rsidR="00B818A6" w:rsidRDefault="00B818A6" w:rsidP="00884CAA">
      <w:pPr>
        <w:spacing w:after="0"/>
      </w:pPr>
      <w:r>
        <w:separator/>
      </w:r>
    </w:p>
  </w:footnote>
  <w:footnote w:type="continuationSeparator" w:id="0">
    <w:p w14:paraId="484D60F0" w14:textId="77777777" w:rsidR="00B818A6" w:rsidRDefault="00B818A6" w:rsidP="00884C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F62A2" w14:textId="20232C0F" w:rsidR="000C64AE" w:rsidRDefault="00283411" w:rsidP="000A3B09">
    <w:pPr>
      <w:pStyle w:val="Title"/>
    </w:pPr>
    <w:r>
      <w:rPr>
        <w:noProof/>
      </w:rPr>
      <w:drawing>
        <wp:anchor distT="0" distB="0" distL="114300" distR="114300" simplePos="0" relativeHeight="251661312" behindDoc="1" locked="0" layoutInCell="1" allowOverlap="1" wp14:anchorId="0DD2C064" wp14:editId="42F50CFE">
          <wp:simplePos x="0" y="0"/>
          <wp:positionH relativeFrom="margin">
            <wp:posOffset>5847715</wp:posOffset>
          </wp:positionH>
          <wp:positionV relativeFrom="paragraph">
            <wp:posOffset>-158750</wp:posOffset>
          </wp:positionV>
          <wp:extent cx="774700" cy="293370"/>
          <wp:effectExtent l="0" t="0" r="6350" b="0"/>
          <wp:wrapTight wrapText="bothSides">
            <wp:wrapPolygon edited="0">
              <wp:start x="0" y="0"/>
              <wp:lineTo x="0" y="19636"/>
              <wp:lineTo x="21246" y="19636"/>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700" cy="293370"/>
                  </a:xfrm>
                  <a:prstGeom prst="rect">
                    <a:avLst/>
                  </a:prstGeom>
                </pic:spPr>
              </pic:pic>
            </a:graphicData>
          </a:graphic>
          <wp14:sizeRelH relativeFrom="margin">
            <wp14:pctWidth>0</wp14:pctWidth>
          </wp14:sizeRelH>
          <wp14:sizeRelV relativeFrom="margin">
            <wp14:pctHeight>0</wp14:pctHeight>
          </wp14:sizeRelV>
        </wp:anchor>
      </w:drawing>
    </w:r>
    <w:r w:rsidR="000C64AE" w:rsidRPr="00EF7039">
      <w:rPr>
        <w:noProof/>
        <w:lang w:eastAsia="zh-CN"/>
      </w:rPr>
      <w:drawing>
        <wp:anchor distT="0" distB="0" distL="114300" distR="114300" simplePos="0" relativeHeight="251660288" behindDoc="1" locked="0" layoutInCell="1" allowOverlap="1" wp14:anchorId="6C0A5ED0" wp14:editId="4E005300">
          <wp:simplePos x="0" y="0"/>
          <wp:positionH relativeFrom="margin">
            <wp:align>center</wp:align>
          </wp:positionH>
          <wp:positionV relativeFrom="paragraph">
            <wp:posOffset>-542925</wp:posOffset>
          </wp:positionV>
          <wp:extent cx="7200000" cy="6594684"/>
          <wp:effectExtent l="0" t="0" r="127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ngle-pattern_white.png"/>
                  <pic:cNvPicPr/>
                </pic:nvPicPr>
                <pic:blipFill>
                  <a:blip r:embed="rId2">
                    <a:alphaModFix amt="10000"/>
                    <a:extLst>
                      <a:ext uri="{28A0092B-C50C-407E-A947-70E740481C1C}">
                        <a14:useLocalDpi xmlns:a14="http://schemas.microsoft.com/office/drawing/2010/main" val="0"/>
                      </a:ext>
                    </a:extLst>
                  </a:blip>
                  <a:stretch>
                    <a:fillRect/>
                  </a:stretch>
                </pic:blipFill>
                <pic:spPr>
                  <a:xfrm>
                    <a:off x="0" y="0"/>
                    <a:ext cx="7200000" cy="6594684"/>
                  </a:xfrm>
                  <a:prstGeom prst="rect">
                    <a:avLst/>
                  </a:prstGeom>
                </pic:spPr>
              </pic:pic>
            </a:graphicData>
          </a:graphic>
          <wp14:sizeRelH relativeFrom="page">
            <wp14:pctWidth>0</wp14:pctWidth>
          </wp14:sizeRelH>
          <wp14:sizeRelV relativeFrom="page">
            <wp14:pctHeight>0</wp14:pctHeight>
          </wp14:sizeRelV>
        </wp:anchor>
      </w:drawing>
    </w:r>
    <w:r w:rsidR="000C64AE" w:rsidRPr="00EF7039">
      <w:rPr>
        <w:noProof/>
        <w:lang w:eastAsia="zh-CN"/>
      </w:rPr>
      <mc:AlternateContent>
        <mc:Choice Requires="wps">
          <w:drawing>
            <wp:anchor distT="0" distB="0" distL="114300" distR="114300" simplePos="0" relativeHeight="251654144" behindDoc="1" locked="0" layoutInCell="1" allowOverlap="1" wp14:anchorId="266C5A97" wp14:editId="7D7D01F6">
              <wp:simplePos x="0" y="0"/>
              <wp:positionH relativeFrom="column">
                <wp:posOffset>-360045</wp:posOffset>
              </wp:positionH>
              <wp:positionV relativeFrom="paragraph">
                <wp:posOffset>-288290</wp:posOffset>
              </wp:positionV>
              <wp:extent cx="7200000" cy="1080000"/>
              <wp:effectExtent l="0" t="0" r="1270" b="6350"/>
              <wp:wrapNone/>
              <wp:docPr id="9" name="Rectangle 9"/>
              <wp:cNvGraphicFramePr/>
              <a:graphic xmlns:a="http://schemas.openxmlformats.org/drawingml/2006/main">
                <a:graphicData uri="http://schemas.microsoft.com/office/word/2010/wordprocessingShape">
                  <wps:wsp>
                    <wps:cNvSpPr/>
                    <wps:spPr>
                      <a:xfrm>
                        <a:off x="0" y="0"/>
                        <a:ext cx="7200000" cy="10800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ECF56" id="Rectangle 9" o:spid="_x0000_s1026" style="position:absolute;margin-left:-28.35pt;margin-top:-22.7pt;width:566.95pt;height:8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" fillcolor="black [3213]" stroked="f" strokeweight=".5pt"/>
          </w:pict>
        </mc:Fallback>
      </mc:AlternateContent>
    </w:r>
    <w:r w:rsidR="000C64AE" w:rsidRPr="00EF7039">
      <w:rPr>
        <w:noProof/>
        <w:lang w:eastAsia="zh-CN"/>
      </w:rPr>
      <mc:AlternateContent>
        <mc:Choice Requires="wps">
          <w:drawing>
            <wp:anchor distT="0" distB="0" distL="114300" distR="114300" simplePos="0" relativeHeight="251656192" behindDoc="0" locked="0" layoutInCell="1" allowOverlap="1" wp14:anchorId="07168398" wp14:editId="3FC127D6">
              <wp:simplePos x="0" y="0"/>
              <wp:positionH relativeFrom="column">
                <wp:posOffset>-360045</wp:posOffset>
              </wp:positionH>
              <wp:positionV relativeFrom="paragraph">
                <wp:posOffset>720090</wp:posOffset>
              </wp:positionV>
              <wp:extent cx="7200000" cy="108000"/>
              <wp:effectExtent l="0" t="0" r="1270" b="6350"/>
              <wp:wrapNone/>
              <wp:docPr id="10" name="Rectangle 10"/>
              <wp:cNvGraphicFramePr/>
              <a:graphic xmlns:a="http://schemas.openxmlformats.org/drawingml/2006/main">
                <a:graphicData uri="http://schemas.microsoft.com/office/word/2010/wordprocessingShape">
                  <wps:wsp>
                    <wps:cNvSpPr/>
                    <wps:spPr>
                      <a:xfrm>
                        <a:off x="0" y="0"/>
                        <a:ext cx="7200000" cy="108000"/>
                      </a:xfrm>
                      <a:prstGeom prst="rect">
                        <a:avLst/>
                      </a:prstGeom>
                      <a:solidFill>
                        <a:srgbClr val="00B0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C3B51" id="Rectangle 10" o:spid="_x0000_s1026" style="position:absolute;margin-left:-28.35pt;margin-top:56.7pt;width:566.95pt;height: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" fillcolor="#00b0f0" stroked="f" strokeweight=".5pt"/>
          </w:pict>
        </mc:Fallback>
      </mc:AlternateContent>
    </w:r>
    <w:r w:rsidR="005C7576">
      <w:t>Cloud Support Big Data Specialist (</w:t>
    </w:r>
    <w:r w:rsidR="000416B4">
      <w:t>Japanese</w:t>
    </w:r>
    <w:r w:rsidR="005C7576">
      <w:t>)</w:t>
    </w:r>
    <w:r w:rsidR="004F139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7BB04" w14:textId="77777777" w:rsidR="000C64AE" w:rsidRDefault="000C64AE">
    <w:pPr>
      <w:pStyle w:val="Header"/>
    </w:pPr>
    <w:r>
      <w:rPr>
        <w:noProof/>
        <w:color w:val="000000" w:themeColor="text1"/>
        <w:szCs w:val="20"/>
        <w:lang w:eastAsia="zh-CN"/>
      </w:rPr>
      <w:drawing>
        <wp:anchor distT="0" distB="0" distL="114300" distR="114300" simplePos="0" relativeHeight="251658240" behindDoc="1" locked="0" layoutInCell="1" allowOverlap="1" wp14:anchorId="7692AEA3" wp14:editId="7022251D">
          <wp:simplePos x="0" y="0"/>
          <wp:positionH relativeFrom="margin">
            <wp:posOffset>704850</wp:posOffset>
          </wp:positionH>
          <wp:positionV relativeFrom="paragraph">
            <wp:posOffset>-485775</wp:posOffset>
          </wp:positionV>
          <wp:extent cx="7311390" cy="6696710"/>
          <wp:effectExtent l="0" t="0" r="381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ngle-pattern_white.png"/>
                  <pic:cNvPicPr/>
                </pic:nvPicPr>
                <pic:blipFill>
                  <a:blip r:embed="rId1">
                    <a:alphaModFix amt="10000"/>
                    <a:extLst>
                      <a:ext uri="{28A0092B-C50C-407E-A947-70E740481C1C}">
                        <a14:useLocalDpi xmlns:a14="http://schemas.microsoft.com/office/drawing/2010/main" val="0"/>
                      </a:ext>
                    </a:extLst>
                  </a:blip>
                  <a:stretch>
                    <a:fillRect/>
                  </a:stretch>
                </pic:blipFill>
                <pic:spPr>
                  <a:xfrm>
                    <a:off x="0" y="0"/>
                    <a:ext cx="7311390" cy="6696710"/>
                  </a:xfrm>
                  <a:prstGeom prst="rect">
                    <a:avLst/>
                  </a:prstGeom>
                </pic:spPr>
              </pic:pic>
            </a:graphicData>
          </a:graphic>
          <wp14:sizeRelH relativeFrom="page">
            <wp14:pctWidth>0</wp14:pctWidth>
          </wp14:sizeRelH>
          <wp14:sizeRelV relativeFrom="page">
            <wp14:pctHeight>0</wp14:pctHeight>
          </wp14:sizeRelV>
        </wp:anchor>
      </w:drawing>
    </w:r>
    <w:r w:rsidRPr="00884CAA">
      <w:rPr>
        <w:noProof/>
        <w:lang w:eastAsia="zh-CN"/>
      </w:rPr>
      <mc:AlternateContent>
        <mc:Choice Requires="wps">
          <w:drawing>
            <wp:anchor distT="0" distB="0" distL="114300" distR="114300" simplePos="0" relativeHeight="251655168" behindDoc="1" locked="0" layoutInCell="1" allowOverlap="1" wp14:anchorId="39452B7C" wp14:editId="68F6CAB6">
              <wp:simplePos x="0" y="0"/>
              <wp:positionH relativeFrom="column">
                <wp:posOffset>-228600</wp:posOffset>
              </wp:positionH>
              <wp:positionV relativeFrom="paragraph">
                <wp:posOffset>-247650</wp:posOffset>
              </wp:positionV>
              <wp:extent cx="7315200" cy="1066800"/>
              <wp:effectExtent l="0" t="0" r="0" b="0"/>
              <wp:wrapNone/>
              <wp:docPr id="101" name="Rectangle 101"/>
              <wp:cNvGraphicFramePr/>
              <a:graphic xmlns:a="http://schemas.openxmlformats.org/drawingml/2006/main">
                <a:graphicData uri="http://schemas.microsoft.com/office/word/2010/wordprocessingShape">
                  <wps:wsp>
                    <wps:cNvSpPr/>
                    <wps:spPr>
                      <a:xfrm>
                        <a:off x="0" y="0"/>
                        <a:ext cx="7315200" cy="10668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42152" id="Rectangle 101" o:spid="_x0000_s1026" style="position:absolute;margin-left:-18pt;margin-top:-19.5pt;width:8in;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" fillcolor="black [3213]" stroked="f" strokeweight=".5pt"/>
          </w:pict>
        </mc:Fallback>
      </mc:AlternateContent>
    </w:r>
    <w:r w:rsidRPr="00884CAA">
      <w:rPr>
        <w:noProof/>
        <w:lang w:eastAsia="zh-CN"/>
      </w:rPr>
      <mc:AlternateContent>
        <mc:Choice Requires="wps">
          <w:drawing>
            <wp:anchor distT="0" distB="0" distL="114300" distR="114300" simplePos="0" relativeHeight="251657216" behindDoc="0" locked="0" layoutInCell="1" allowOverlap="1" wp14:anchorId="3B01A5E6" wp14:editId="5ECB87A6">
              <wp:simplePos x="0" y="0"/>
              <wp:positionH relativeFrom="margin">
                <wp:posOffset>-228600</wp:posOffset>
              </wp:positionH>
              <wp:positionV relativeFrom="paragraph">
                <wp:posOffset>819150</wp:posOffset>
              </wp:positionV>
              <wp:extent cx="7315200" cy="114300"/>
              <wp:effectExtent l="0" t="0" r="0" b="0"/>
              <wp:wrapNone/>
              <wp:docPr id="102" name="Rectangle 102"/>
              <wp:cNvGraphicFramePr/>
              <a:graphic xmlns:a="http://schemas.openxmlformats.org/drawingml/2006/main">
                <a:graphicData uri="http://schemas.microsoft.com/office/word/2010/wordprocessingShape">
                  <wps:wsp>
                    <wps:cNvSpPr/>
                    <wps:spPr>
                      <a:xfrm>
                        <a:off x="0" y="0"/>
                        <a:ext cx="7315200" cy="114300"/>
                      </a:xfrm>
                      <a:prstGeom prst="rect">
                        <a:avLst/>
                      </a:prstGeom>
                      <a:solidFill>
                        <a:srgbClr val="00B0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07D72A" id="Rectangle 102" o:spid="_x0000_s1026" style="position:absolute;margin-left:-18pt;margin-top:64.5pt;width:8in;height:9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" fillcolor="#00b0f0" stroked="f" strokeweight=".5pt">
              <w10:wrap anchorx="margin"/>
            </v:rect>
          </w:pict>
        </mc:Fallback>
      </mc:AlternateContent>
    </w:r>
    <w:r>
      <w:rPr>
        <w:noProof/>
        <w:lang w:eastAsia="zh-CN"/>
      </w:rPr>
      <w:drawing>
        <wp:anchor distT="0" distB="0" distL="114300" distR="114300" simplePos="0" relativeHeight="251659264" behindDoc="0" locked="0" layoutInCell="1" allowOverlap="1" wp14:anchorId="26D2B559" wp14:editId="411FDBD9">
          <wp:simplePos x="0" y="0"/>
          <wp:positionH relativeFrom="column">
            <wp:posOffset>5372100</wp:posOffset>
          </wp:positionH>
          <wp:positionV relativeFrom="paragraph">
            <wp:posOffset>-66675</wp:posOffset>
          </wp:positionV>
          <wp:extent cx="1362075" cy="247650"/>
          <wp:effectExtent l="0" t="0" r="9525" b="0"/>
          <wp:wrapNone/>
          <wp:docPr id="32" name="Picture 32" descr="EPAM_LOGO_WHIT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AM_LOGO_WHITE_CMY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2476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E02F4"/>
    <w:multiLevelType w:val="multilevel"/>
    <w:tmpl w:val="DEAAD5F8"/>
    <w:lvl w:ilvl="0">
      <w:start w:val="1"/>
      <w:numFmt w:val="bullet"/>
      <w:pStyle w:val="ListParagraph"/>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47337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EF1"/>
    <w:rsid w:val="0001553F"/>
    <w:rsid w:val="00017EEA"/>
    <w:rsid w:val="00026783"/>
    <w:rsid w:val="000416B4"/>
    <w:rsid w:val="000429BC"/>
    <w:rsid w:val="00045811"/>
    <w:rsid w:val="00050193"/>
    <w:rsid w:val="00051390"/>
    <w:rsid w:val="00080D65"/>
    <w:rsid w:val="00082395"/>
    <w:rsid w:val="00082408"/>
    <w:rsid w:val="00087519"/>
    <w:rsid w:val="0009440B"/>
    <w:rsid w:val="000949EE"/>
    <w:rsid w:val="00096BED"/>
    <w:rsid w:val="000A3B09"/>
    <w:rsid w:val="000A6BBB"/>
    <w:rsid w:val="000B20A0"/>
    <w:rsid w:val="000B380B"/>
    <w:rsid w:val="000C64AE"/>
    <w:rsid w:val="000C66B5"/>
    <w:rsid w:val="000D6BEA"/>
    <w:rsid w:val="0010287E"/>
    <w:rsid w:val="00106AC4"/>
    <w:rsid w:val="00115E81"/>
    <w:rsid w:val="00115FEC"/>
    <w:rsid w:val="00121C40"/>
    <w:rsid w:val="00153B00"/>
    <w:rsid w:val="00157C2F"/>
    <w:rsid w:val="001815AF"/>
    <w:rsid w:val="001859AB"/>
    <w:rsid w:val="00187B5E"/>
    <w:rsid w:val="00197F1D"/>
    <w:rsid w:val="001A5121"/>
    <w:rsid w:val="001B030E"/>
    <w:rsid w:val="001B29E5"/>
    <w:rsid w:val="001B4005"/>
    <w:rsid w:val="001B582E"/>
    <w:rsid w:val="001C24E2"/>
    <w:rsid w:val="001C3484"/>
    <w:rsid w:val="001D783D"/>
    <w:rsid w:val="001E42E9"/>
    <w:rsid w:val="001F2EFA"/>
    <w:rsid w:val="00204817"/>
    <w:rsid w:val="00212B52"/>
    <w:rsid w:val="00234F46"/>
    <w:rsid w:val="00244C09"/>
    <w:rsid w:val="00245013"/>
    <w:rsid w:val="002451D9"/>
    <w:rsid w:val="00265E44"/>
    <w:rsid w:val="00283411"/>
    <w:rsid w:val="00287F7B"/>
    <w:rsid w:val="00293019"/>
    <w:rsid w:val="002A307C"/>
    <w:rsid w:val="002A59C9"/>
    <w:rsid w:val="002B0FC8"/>
    <w:rsid w:val="002C0056"/>
    <w:rsid w:val="002C1976"/>
    <w:rsid w:val="002C720F"/>
    <w:rsid w:val="002D079D"/>
    <w:rsid w:val="002F021D"/>
    <w:rsid w:val="00302C82"/>
    <w:rsid w:val="00351E9B"/>
    <w:rsid w:val="00355B7F"/>
    <w:rsid w:val="00355C2B"/>
    <w:rsid w:val="0037548E"/>
    <w:rsid w:val="003814B6"/>
    <w:rsid w:val="003919BF"/>
    <w:rsid w:val="003C7B00"/>
    <w:rsid w:val="003D1692"/>
    <w:rsid w:val="003D73EC"/>
    <w:rsid w:val="003E3075"/>
    <w:rsid w:val="003E3E6A"/>
    <w:rsid w:val="00400929"/>
    <w:rsid w:val="004047CB"/>
    <w:rsid w:val="00405F76"/>
    <w:rsid w:val="00426AF9"/>
    <w:rsid w:val="00430F4E"/>
    <w:rsid w:val="00431B9F"/>
    <w:rsid w:val="0047023F"/>
    <w:rsid w:val="00476C75"/>
    <w:rsid w:val="0048476E"/>
    <w:rsid w:val="004876C0"/>
    <w:rsid w:val="00494926"/>
    <w:rsid w:val="004A5312"/>
    <w:rsid w:val="004B2028"/>
    <w:rsid w:val="004B6422"/>
    <w:rsid w:val="004C697A"/>
    <w:rsid w:val="004D1B6E"/>
    <w:rsid w:val="004E1BAF"/>
    <w:rsid w:val="004E3831"/>
    <w:rsid w:val="004F1395"/>
    <w:rsid w:val="004F1786"/>
    <w:rsid w:val="004F2D99"/>
    <w:rsid w:val="005231C0"/>
    <w:rsid w:val="00563CFD"/>
    <w:rsid w:val="00565E0E"/>
    <w:rsid w:val="005716C1"/>
    <w:rsid w:val="005762C4"/>
    <w:rsid w:val="0058689D"/>
    <w:rsid w:val="005910CD"/>
    <w:rsid w:val="00591A49"/>
    <w:rsid w:val="00593C29"/>
    <w:rsid w:val="005B0AEE"/>
    <w:rsid w:val="005B68AA"/>
    <w:rsid w:val="005C7576"/>
    <w:rsid w:val="005C7D6F"/>
    <w:rsid w:val="005E3C87"/>
    <w:rsid w:val="005F479E"/>
    <w:rsid w:val="005F7E35"/>
    <w:rsid w:val="006179A8"/>
    <w:rsid w:val="00631C72"/>
    <w:rsid w:val="00656283"/>
    <w:rsid w:val="00661BA2"/>
    <w:rsid w:val="006814AC"/>
    <w:rsid w:val="006C294A"/>
    <w:rsid w:val="006D6E30"/>
    <w:rsid w:val="00716EA8"/>
    <w:rsid w:val="00717943"/>
    <w:rsid w:val="00722C3D"/>
    <w:rsid w:val="007258E3"/>
    <w:rsid w:val="00790BD9"/>
    <w:rsid w:val="007A683D"/>
    <w:rsid w:val="007C0F42"/>
    <w:rsid w:val="007D161A"/>
    <w:rsid w:val="008045BA"/>
    <w:rsid w:val="00822C1A"/>
    <w:rsid w:val="008563BB"/>
    <w:rsid w:val="00870B46"/>
    <w:rsid w:val="0087703B"/>
    <w:rsid w:val="00880EDA"/>
    <w:rsid w:val="00884CAA"/>
    <w:rsid w:val="0088614C"/>
    <w:rsid w:val="0089466C"/>
    <w:rsid w:val="008A1329"/>
    <w:rsid w:val="009079D6"/>
    <w:rsid w:val="009123F4"/>
    <w:rsid w:val="00923A41"/>
    <w:rsid w:val="00931F07"/>
    <w:rsid w:val="00951BA3"/>
    <w:rsid w:val="00953CDB"/>
    <w:rsid w:val="00956C7F"/>
    <w:rsid w:val="00996B03"/>
    <w:rsid w:val="009A7161"/>
    <w:rsid w:val="009B243F"/>
    <w:rsid w:val="009C567F"/>
    <w:rsid w:val="009E0B89"/>
    <w:rsid w:val="009F0026"/>
    <w:rsid w:val="00A06BBE"/>
    <w:rsid w:val="00A57488"/>
    <w:rsid w:val="00A65A40"/>
    <w:rsid w:val="00A76B31"/>
    <w:rsid w:val="00A93551"/>
    <w:rsid w:val="00A93C49"/>
    <w:rsid w:val="00A95FDB"/>
    <w:rsid w:val="00AA45AD"/>
    <w:rsid w:val="00AA7730"/>
    <w:rsid w:val="00AB0B5F"/>
    <w:rsid w:val="00AD0A7F"/>
    <w:rsid w:val="00AD595E"/>
    <w:rsid w:val="00AF5597"/>
    <w:rsid w:val="00B55439"/>
    <w:rsid w:val="00B635C3"/>
    <w:rsid w:val="00B767D0"/>
    <w:rsid w:val="00B76E29"/>
    <w:rsid w:val="00B818A6"/>
    <w:rsid w:val="00B827CB"/>
    <w:rsid w:val="00BA22EA"/>
    <w:rsid w:val="00BB7DBE"/>
    <w:rsid w:val="00BC0222"/>
    <w:rsid w:val="00BE5E4C"/>
    <w:rsid w:val="00BF185C"/>
    <w:rsid w:val="00BF4A3E"/>
    <w:rsid w:val="00C021F0"/>
    <w:rsid w:val="00C1779E"/>
    <w:rsid w:val="00C20EF1"/>
    <w:rsid w:val="00C257B5"/>
    <w:rsid w:val="00C41EA6"/>
    <w:rsid w:val="00C71460"/>
    <w:rsid w:val="00C71977"/>
    <w:rsid w:val="00C80911"/>
    <w:rsid w:val="00C91DE5"/>
    <w:rsid w:val="00C920E2"/>
    <w:rsid w:val="00CA2752"/>
    <w:rsid w:val="00CA2B42"/>
    <w:rsid w:val="00CB2481"/>
    <w:rsid w:val="00CB520A"/>
    <w:rsid w:val="00CD4BD1"/>
    <w:rsid w:val="00CD673C"/>
    <w:rsid w:val="00CF4F40"/>
    <w:rsid w:val="00D052D7"/>
    <w:rsid w:val="00D1737E"/>
    <w:rsid w:val="00D20F26"/>
    <w:rsid w:val="00D23A20"/>
    <w:rsid w:val="00D45AD3"/>
    <w:rsid w:val="00D60185"/>
    <w:rsid w:val="00D64C05"/>
    <w:rsid w:val="00D92B80"/>
    <w:rsid w:val="00DA1F98"/>
    <w:rsid w:val="00DB04AC"/>
    <w:rsid w:val="00DB42D6"/>
    <w:rsid w:val="00DC16C9"/>
    <w:rsid w:val="00DD4A43"/>
    <w:rsid w:val="00DD6328"/>
    <w:rsid w:val="00DE4AFD"/>
    <w:rsid w:val="00DE6FDB"/>
    <w:rsid w:val="00E04A1A"/>
    <w:rsid w:val="00E36A43"/>
    <w:rsid w:val="00E449A1"/>
    <w:rsid w:val="00E44DA1"/>
    <w:rsid w:val="00E44E5E"/>
    <w:rsid w:val="00E55FE2"/>
    <w:rsid w:val="00E625FD"/>
    <w:rsid w:val="00E74BF0"/>
    <w:rsid w:val="00E871D3"/>
    <w:rsid w:val="00EB433F"/>
    <w:rsid w:val="00EC0EE5"/>
    <w:rsid w:val="00EC6AF2"/>
    <w:rsid w:val="00ED093A"/>
    <w:rsid w:val="00EE5CB6"/>
    <w:rsid w:val="00EF7039"/>
    <w:rsid w:val="00F237FB"/>
    <w:rsid w:val="00F25059"/>
    <w:rsid w:val="00F83D47"/>
    <w:rsid w:val="00F93F0B"/>
    <w:rsid w:val="00FA681B"/>
    <w:rsid w:val="00FC01D9"/>
    <w:rsid w:val="00FC4AD8"/>
    <w:rsid w:val="00FC6619"/>
    <w:rsid w:val="00FE13CC"/>
    <w:rsid w:val="00FE3323"/>
    <w:rsid w:val="1E21436C"/>
    <w:rsid w:val="1F719D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06A285"/>
  <w15:chartTrackingRefBased/>
  <w15:docId w15:val="{7756E5E1-D1A8-4884-96B6-406A07B0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039"/>
    <w:pPr>
      <w:spacing w:after="120" w:line="240" w:lineRule="auto"/>
    </w:pPr>
    <w:rPr>
      <w:rFonts w:ascii="Calibri" w:eastAsia="仿宋" w:hAnsi="Calibri"/>
    </w:rPr>
  </w:style>
  <w:style w:type="paragraph" w:styleId="Heading1">
    <w:name w:val="heading 1"/>
    <w:basedOn w:val="Normal"/>
    <w:next w:val="Normal"/>
    <w:link w:val="Heading1Char"/>
    <w:uiPriority w:val="9"/>
    <w:qFormat/>
    <w:rsid w:val="001B4005"/>
    <w:pPr>
      <w:keepNext/>
      <w:keepLines/>
      <w:numPr>
        <w:numId w:val="1"/>
      </w:numPr>
      <w:spacing w:before="240" w:after="0"/>
      <w:ind w:left="851" w:hanging="85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005"/>
    <w:pPr>
      <w:numPr>
        <w:ilvl w:val="1"/>
        <w:numId w:val="1"/>
      </w:numPr>
      <w:spacing w:after="0"/>
      <w:ind w:left="851" w:hanging="851"/>
      <w:outlineLvl w:val="1"/>
    </w:pPr>
    <w:rPr>
      <w:rFonts w:ascii="Trebuchet MS" w:hAnsi="Trebuchet MS"/>
      <w:b/>
      <w:bCs/>
      <w:caps/>
      <w:color w:val="4472C4" w:themeColor="accent5"/>
      <w:sz w:val="20"/>
      <w:lang w:eastAsia="en-US"/>
    </w:rPr>
  </w:style>
  <w:style w:type="paragraph" w:styleId="Heading3">
    <w:name w:val="heading 3"/>
    <w:basedOn w:val="Normal"/>
    <w:next w:val="Normal"/>
    <w:link w:val="Heading3Char"/>
    <w:uiPriority w:val="9"/>
    <w:unhideWhenUsed/>
    <w:qFormat/>
    <w:rsid w:val="001B400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1B400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400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400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400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40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40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link w:val="HeaderChar"/>
    <w:uiPriority w:val="5"/>
    <w:qFormat/>
    <w:rsid w:val="008A1329"/>
    <w:pPr>
      <w:spacing w:before="240" w:after="0"/>
    </w:pPr>
    <w:rPr>
      <w:color w:val="00B0F0"/>
      <w:sz w:val="24"/>
    </w:rPr>
  </w:style>
  <w:style w:type="character" w:customStyle="1" w:styleId="HeaderChar">
    <w:name w:val="Header Char"/>
    <w:basedOn w:val="DefaultParagraphFont"/>
    <w:link w:val="Header"/>
    <w:uiPriority w:val="5"/>
    <w:rsid w:val="00EF7039"/>
    <w:rPr>
      <w:rFonts w:ascii="Calibri" w:eastAsia="仿宋" w:hAnsi="Calibri"/>
      <w:color w:val="00B0F0"/>
      <w:sz w:val="24"/>
    </w:rPr>
  </w:style>
  <w:style w:type="paragraph" w:styleId="Footer">
    <w:name w:val="footer"/>
    <w:basedOn w:val="Normal"/>
    <w:link w:val="FooterChar"/>
    <w:uiPriority w:val="99"/>
    <w:qFormat/>
    <w:rsid w:val="00884CAA"/>
    <w:pPr>
      <w:tabs>
        <w:tab w:val="center" w:pos="4680"/>
        <w:tab w:val="right" w:pos="9360"/>
      </w:tabs>
      <w:spacing w:after="0"/>
    </w:pPr>
  </w:style>
  <w:style w:type="character" w:customStyle="1" w:styleId="FooterChar">
    <w:name w:val="Footer Char"/>
    <w:basedOn w:val="DefaultParagraphFont"/>
    <w:link w:val="Footer"/>
    <w:uiPriority w:val="99"/>
    <w:rsid w:val="008A1329"/>
    <w:rPr>
      <w:rFonts w:ascii="Calibri" w:eastAsia="仿宋" w:hAnsi="Calibri"/>
    </w:rPr>
  </w:style>
  <w:style w:type="character" w:customStyle="1" w:styleId="Heading2Char">
    <w:name w:val="Heading 2 Char"/>
    <w:basedOn w:val="DefaultParagraphFont"/>
    <w:link w:val="Heading2"/>
    <w:uiPriority w:val="9"/>
    <w:rsid w:val="001B4005"/>
    <w:rPr>
      <w:rFonts w:ascii="Trebuchet MS" w:eastAsia="仿宋" w:hAnsi="Trebuchet MS"/>
      <w:b/>
      <w:bCs/>
      <w:caps/>
      <w:color w:val="4472C4" w:themeColor="accent5"/>
      <w:sz w:val="20"/>
      <w:lang w:eastAsia="en-US"/>
    </w:rPr>
  </w:style>
  <w:style w:type="character" w:styleId="Hyperlink">
    <w:name w:val="Hyperlink"/>
    <w:basedOn w:val="DefaultParagraphFont"/>
    <w:uiPriority w:val="99"/>
    <w:unhideWhenUsed/>
    <w:rsid w:val="00884CAA"/>
    <w:rPr>
      <w:color w:val="0563C1" w:themeColor="hyperlink"/>
      <w:u w:val="single"/>
    </w:rPr>
  </w:style>
  <w:style w:type="paragraph" w:styleId="NormalWeb">
    <w:name w:val="Normal (Web)"/>
    <w:basedOn w:val="Normal"/>
    <w:uiPriority w:val="99"/>
    <w:unhideWhenUsed/>
    <w:rsid w:val="00884CAA"/>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2C1976"/>
    <w:pPr>
      <w:numPr>
        <w:numId w:val="2"/>
      </w:numPr>
      <w:spacing w:after="0"/>
      <w:contextualSpacing/>
    </w:pPr>
  </w:style>
  <w:style w:type="character" w:customStyle="1" w:styleId="Heading1Char">
    <w:name w:val="Heading 1 Char"/>
    <w:basedOn w:val="DefaultParagraphFont"/>
    <w:link w:val="Heading1"/>
    <w:uiPriority w:val="9"/>
    <w:rsid w:val="001B40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B40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B40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B40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B40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B40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B40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4005"/>
    <w:rPr>
      <w:rFonts w:asciiTheme="majorHAnsi" w:eastAsiaTheme="majorEastAsia" w:hAnsiTheme="majorHAnsi" w:cstheme="majorBidi"/>
      <w:i/>
      <w:iCs/>
      <w:color w:val="272727" w:themeColor="text1" w:themeTint="D8"/>
      <w:sz w:val="21"/>
      <w:szCs w:val="21"/>
    </w:rPr>
  </w:style>
  <w:style w:type="paragraph" w:styleId="NoSpacing">
    <w:name w:val="No Spacing"/>
    <w:basedOn w:val="Normal"/>
    <w:uiPriority w:val="1"/>
    <w:qFormat/>
    <w:rsid w:val="00400929"/>
    <w:pPr>
      <w:spacing w:after="0"/>
    </w:pPr>
  </w:style>
  <w:style w:type="paragraph" w:styleId="Title">
    <w:name w:val="Title"/>
    <w:basedOn w:val="Normal"/>
    <w:next w:val="Normal"/>
    <w:link w:val="TitleChar"/>
    <w:uiPriority w:val="4"/>
    <w:qFormat/>
    <w:rsid w:val="00EF7039"/>
    <w:pPr>
      <w:spacing w:before="240" w:after="0"/>
      <w:contextualSpacing/>
    </w:pPr>
    <w:rPr>
      <w:rFonts w:ascii="Trebuchet MS" w:hAnsi="Trebuchet MS" w:cstheme="majorBidi"/>
      <w:color w:val="FFFFFF" w:themeColor="background1"/>
      <w:kern w:val="28"/>
      <w:sz w:val="32"/>
      <w:szCs w:val="56"/>
    </w:rPr>
  </w:style>
  <w:style w:type="character" w:customStyle="1" w:styleId="TitleChar">
    <w:name w:val="Title Char"/>
    <w:basedOn w:val="DefaultParagraphFont"/>
    <w:link w:val="Title"/>
    <w:uiPriority w:val="4"/>
    <w:rsid w:val="00EF7039"/>
    <w:rPr>
      <w:rFonts w:ascii="Trebuchet MS" w:eastAsia="仿宋" w:hAnsi="Trebuchet MS" w:cstheme="majorBidi"/>
      <w:color w:val="FFFFFF" w:themeColor="background1"/>
      <w:kern w:val="28"/>
      <w:sz w:val="32"/>
      <w:szCs w:val="56"/>
    </w:rPr>
  </w:style>
  <w:style w:type="paragraph" w:styleId="BalloonText">
    <w:name w:val="Balloon Text"/>
    <w:basedOn w:val="Normal"/>
    <w:link w:val="BalloonTextChar"/>
    <w:uiPriority w:val="99"/>
    <w:semiHidden/>
    <w:unhideWhenUsed/>
    <w:rsid w:val="000A3B0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B09"/>
    <w:rPr>
      <w:rFonts w:ascii="Times New Roman" w:eastAsia="仿宋"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3255">
      <w:bodyDiv w:val="1"/>
      <w:marLeft w:val="0"/>
      <w:marRight w:val="0"/>
      <w:marTop w:val="0"/>
      <w:marBottom w:val="0"/>
      <w:divBdr>
        <w:top w:val="none" w:sz="0" w:space="0" w:color="auto"/>
        <w:left w:val="none" w:sz="0" w:space="0" w:color="auto"/>
        <w:bottom w:val="none" w:sz="0" w:space="0" w:color="auto"/>
        <w:right w:val="none" w:sz="0" w:space="0" w:color="auto"/>
      </w:divBdr>
    </w:div>
    <w:div w:id="127473507">
      <w:bodyDiv w:val="1"/>
      <w:marLeft w:val="0"/>
      <w:marRight w:val="0"/>
      <w:marTop w:val="0"/>
      <w:marBottom w:val="0"/>
      <w:divBdr>
        <w:top w:val="none" w:sz="0" w:space="0" w:color="auto"/>
        <w:left w:val="none" w:sz="0" w:space="0" w:color="auto"/>
        <w:bottom w:val="none" w:sz="0" w:space="0" w:color="auto"/>
        <w:right w:val="none" w:sz="0" w:space="0" w:color="auto"/>
      </w:divBdr>
    </w:div>
    <w:div w:id="457072236">
      <w:bodyDiv w:val="1"/>
      <w:marLeft w:val="0"/>
      <w:marRight w:val="0"/>
      <w:marTop w:val="0"/>
      <w:marBottom w:val="0"/>
      <w:divBdr>
        <w:top w:val="none" w:sz="0" w:space="0" w:color="auto"/>
        <w:left w:val="none" w:sz="0" w:space="0" w:color="auto"/>
        <w:bottom w:val="none" w:sz="0" w:space="0" w:color="auto"/>
        <w:right w:val="none" w:sz="0" w:space="0" w:color="auto"/>
      </w:divBdr>
    </w:div>
    <w:div w:id="513958093">
      <w:bodyDiv w:val="1"/>
      <w:marLeft w:val="0"/>
      <w:marRight w:val="0"/>
      <w:marTop w:val="0"/>
      <w:marBottom w:val="0"/>
      <w:divBdr>
        <w:top w:val="none" w:sz="0" w:space="0" w:color="auto"/>
        <w:left w:val="none" w:sz="0" w:space="0" w:color="auto"/>
        <w:bottom w:val="none" w:sz="0" w:space="0" w:color="auto"/>
        <w:right w:val="none" w:sz="0" w:space="0" w:color="auto"/>
      </w:divBdr>
    </w:div>
    <w:div w:id="540016850">
      <w:bodyDiv w:val="1"/>
      <w:marLeft w:val="0"/>
      <w:marRight w:val="0"/>
      <w:marTop w:val="0"/>
      <w:marBottom w:val="0"/>
      <w:divBdr>
        <w:top w:val="none" w:sz="0" w:space="0" w:color="auto"/>
        <w:left w:val="none" w:sz="0" w:space="0" w:color="auto"/>
        <w:bottom w:val="none" w:sz="0" w:space="0" w:color="auto"/>
        <w:right w:val="none" w:sz="0" w:space="0" w:color="auto"/>
      </w:divBdr>
    </w:div>
    <w:div w:id="581960877">
      <w:bodyDiv w:val="1"/>
      <w:marLeft w:val="0"/>
      <w:marRight w:val="0"/>
      <w:marTop w:val="0"/>
      <w:marBottom w:val="0"/>
      <w:divBdr>
        <w:top w:val="none" w:sz="0" w:space="0" w:color="auto"/>
        <w:left w:val="none" w:sz="0" w:space="0" w:color="auto"/>
        <w:bottom w:val="none" w:sz="0" w:space="0" w:color="auto"/>
        <w:right w:val="none" w:sz="0" w:space="0" w:color="auto"/>
      </w:divBdr>
    </w:div>
    <w:div w:id="717431684">
      <w:bodyDiv w:val="1"/>
      <w:marLeft w:val="0"/>
      <w:marRight w:val="0"/>
      <w:marTop w:val="0"/>
      <w:marBottom w:val="0"/>
      <w:divBdr>
        <w:top w:val="none" w:sz="0" w:space="0" w:color="auto"/>
        <w:left w:val="none" w:sz="0" w:space="0" w:color="auto"/>
        <w:bottom w:val="none" w:sz="0" w:space="0" w:color="auto"/>
        <w:right w:val="none" w:sz="0" w:space="0" w:color="auto"/>
      </w:divBdr>
    </w:div>
    <w:div w:id="746994378">
      <w:bodyDiv w:val="1"/>
      <w:marLeft w:val="0"/>
      <w:marRight w:val="0"/>
      <w:marTop w:val="0"/>
      <w:marBottom w:val="0"/>
      <w:divBdr>
        <w:top w:val="none" w:sz="0" w:space="0" w:color="auto"/>
        <w:left w:val="none" w:sz="0" w:space="0" w:color="auto"/>
        <w:bottom w:val="none" w:sz="0" w:space="0" w:color="auto"/>
        <w:right w:val="none" w:sz="0" w:space="0" w:color="auto"/>
      </w:divBdr>
    </w:div>
    <w:div w:id="766968787">
      <w:bodyDiv w:val="1"/>
      <w:marLeft w:val="0"/>
      <w:marRight w:val="0"/>
      <w:marTop w:val="0"/>
      <w:marBottom w:val="0"/>
      <w:divBdr>
        <w:top w:val="none" w:sz="0" w:space="0" w:color="auto"/>
        <w:left w:val="none" w:sz="0" w:space="0" w:color="auto"/>
        <w:bottom w:val="none" w:sz="0" w:space="0" w:color="auto"/>
        <w:right w:val="none" w:sz="0" w:space="0" w:color="auto"/>
      </w:divBdr>
    </w:div>
    <w:div w:id="860704207">
      <w:bodyDiv w:val="1"/>
      <w:marLeft w:val="0"/>
      <w:marRight w:val="0"/>
      <w:marTop w:val="0"/>
      <w:marBottom w:val="0"/>
      <w:divBdr>
        <w:top w:val="none" w:sz="0" w:space="0" w:color="auto"/>
        <w:left w:val="none" w:sz="0" w:space="0" w:color="auto"/>
        <w:bottom w:val="none" w:sz="0" w:space="0" w:color="auto"/>
        <w:right w:val="none" w:sz="0" w:space="0" w:color="auto"/>
      </w:divBdr>
    </w:div>
    <w:div w:id="1067263371">
      <w:bodyDiv w:val="1"/>
      <w:marLeft w:val="0"/>
      <w:marRight w:val="0"/>
      <w:marTop w:val="0"/>
      <w:marBottom w:val="0"/>
      <w:divBdr>
        <w:top w:val="none" w:sz="0" w:space="0" w:color="auto"/>
        <w:left w:val="none" w:sz="0" w:space="0" w:color="auto"/>
        <w:bottom w:val="none" w:sz="0" w:space="0" w:color="auto"/>
        <w:right w:val="none" w:sz="0" w:space="0" w:color="auto"/>
      </w:divBdr>
    </w:div>
    <w:div w:id="1636255123">
      <w:bodyDiv w:val="1"/>
      <w:marLeft w:val="0"/>
      <w:marRight w:val="0"/>
      <w:marTop w:val="0"/>
      <w:marBottom w:val="0"/>
      <w:divBdr>
        <w:top w:val="none" w:sz="0" w:space="0" w:color="auto"/>
        <w:left w:val="none" w:sz="0" w:space="0" w:color="auto"/>
        <w:bottom w:val="none" w:sz="0" w:space="0" w:color="auto"/>
        <w:right w:val="none" w:sz="0" w:space="0" w:color="auto"/>
      </w:divBdr>
    </w:div>
    <w:div w:id="1651204541">
      <w:bodyDiv w:val="1"/>
      <w:marLeft w:val="0"/>
      <w:marRight w:val="0"/>
      <w:marTop w:val="0"/>
      <w:marBottom w:val="0"/>
      <w:divBdr>
        <w:top w:val="none" w:sz="0" w:space="0" w:color="auto"/>
        <w:left w:val="none" w:sz="0" w:space="0" w:color="auto"/>
        <w:bottom w:val="none" w:sz="0" w:space="0" w:color="auto"/>
        <w:right w:val="none" w:sz="0" w:space="0" w:color="auto"/>
      </w:divBdr>
    </w:div>
    <w:div w:id="1802458874">
      <w:bodyDiv w:val="1"/>
      <w:marLeft w:val="0"/>
      <w:marRight w:val="0"/>
      <w:marTop w:val="0"/>
      <w:marBottom w:val="0"/>
      <w:divBdr>
        <w:top w:val="none" w:sz="0" w:space="0" w:color="auto"/>
        <w:left w:val="none" w:sz="0" w:space="0" w:color="auto"/>
        <w:bottom w:val="none" w:sz="0" w:space="0" w:color="auto"/>
        <w:right w:val="none" w:sz="0" w:space="0" w:color="auto"/>
      </w:divBdr>
    </w:div>
    <w:div w:id="1887524680">
      <w:bodyDiv w:val="1"/>
      <w:marLeft w:val="0"/>
      <w:marRight w:val="0"/>
      <w:marTop w:val="0"/>
      <w:marBottom w:val="0"/>
      <w:divBdr>
        <w:top w:val="none" w:sz="0" w:space="0" w:color="auto"/>
        <w:left w:val="none" w:sz="0" w:space="0" w:color="auto"/>
        <w:bottom w:val="none" w:sz="0" w:space="0" w:color="auto"/>
        <w:right w:val="none" w:sz="0" w:space="0" w:color="auto"/>
      </w:divBdr>
    </w:div>
    <w:div w:id="1901986288">
      <w:bodyDiv w:val="1"/>
      <w:marLeft w:val="0"/>
      <w:marRight w:val="0"/>
      <w:marTop w:val="0"/>
      <w:marBottom w:val="0"/>
      <w:divBdr>
        <w:top w:val="none" w:sz="0" w:space="0" w:color="auto"/>
        <w:left w:val="none" w:sz="0" w:space="0" w:color="auto"/>
        <w:bottom w:val="none" w:sz="0" w:space="0" w:color="auto"/>
        <w:right w:val="none" w:sz="0" w:space="0" w:color="auto"/>
      </w:divBdr>
    </w:div>
    <w:div w:id="1937589897">
      <w:bodyDiv w:val="1"/>
      <w:marLeft w:val="0"/>
      <w:marRight w:val="0"/>
      <w:marTop w:val="0"/>
      <w:marBottom w:val="0"/>
      <w:divBdr>
        <w:top w:val="none" w:sz="0" w:space="0" w:color="auto"/>
        <w:left w:val="none" w:sz="0" w:space="0" w:color="auto"/>
        <w:bottom w:val="none" w:sz="0" w:space="0" w:color="auto"/>
        <w:right w:val="none" w:sz="0" w:space="0" w:color="auto"/>
      </w:divBdr>
    </w:div>
    <w:div w:id="210036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_Tan\Documents\Custom%20Office%20Templates\EPAM%20JobDesc%20(Shenzhen)%20201805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rebuchet MS"/>
        <a:ea typeface="微软雅黑"/>
        <a:cs typeface=""/>
      </a:majorFont>
      <a:minorFont>
        <a:latin typeface="Trebuchet MS"/>
        <a:ea typeface="楷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DA49CC2ED5C40B52AB6A34B36C96B" ma:contentTypeVersion="12" ma:contentTypeDescription="Create a new document." ma:contentTypeScope="" ma:versionID="3b5ebbf77c3e9417b2ec72500d397db9">
  <xsd:schema xmlns:xsd="http://www.w3.org/2001/XMLSchema" xmlns:xs="http://www.w3.org/2001/XMLSchema" xmlns:p="http://schemas.microsoft.com/office/2006/metadata/properties" xmlns:ns2="d1af28b8-d50c-4f9f-a7af-0cc8c4e5afd4" xmlns:ns3="1d5882c2-b82a-4cec-bf04-b47c7f7aaafe" targetNamespace="http://schemas.microsoft.com/office/2006/metadata/properties" ma:root="true" ma:fieldsID="f4d59bdeadaf6ff733d06501c7e24d77" ns2:_="" ns3:_="">
    <xsd:import namespace="d1af28b8-d50c-4f9f-a7af-0cc8c4e5afd4"/>
    <xsd:import namespace="1d5882c2-b82a-4cec-bf04-b47c7f7aa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f28b8-d50c-4f9f-a7af-0cc8c4e5a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5882c2-b82a-4cec-bf04-b47c7f7aa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A8CB3B-5CB5-489B-AAD1-DBCD57BF8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f28b8-d50c-4f9f-a7af-0cc8c4e5afd4"/>
    <ds:schemaRef ds:uri="1d5882c2-b82a-4cec-bf04-b47c7f7aa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C9D977-8439-437F-BBB3-C0300A81BB71}">
  <ds:schemaRefs>
    <ds:schemaRef ds:uri="http://schemas.microsoft.com/sharepoint/v3/contenttype/forms"/>
  </ds:schemaRefs>
</ds:datastoreItem>
</file>

<file path=customXml/itemProps3.xml><?xml version="1.0" encoding="utf-8"?>
<ds:datastoreItem xmlns:ds="http://schemas.openxmlformats.org/officeDocument/2006/customXml" ds:itemID="{11278394-09E0-4146-A2EA-D4F9A3744007}">
  <ds:schemaRefs>
    <ds:schemaRef ds:uri="http://schemas.openxmlformats.org/officeDocument/2006/bibliography"/>
  </ds:schemaRefs>
</ds:datastoreItem>
</file>

<file path=customXml/itemProps4.xml><?xml version="1.0" encoding="utf-8"?>
<ds:datastoreItem xmlns:ds="http://schemas.openxmlformats.org/officeDocument/2006/customXml" ds:itemID="{7738AEFC-E9CC-40D4-AE2F-3EB4FDB7492D}">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EPAM JobDesc (Shenzhen) 20180517.dotx</Template>
  <TotalTime>1</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dc:creator>
  <cp:keywords/>
  <dc:description/>
  <cp:lastModifiedBy>Dana Greenfield</cp:lastModifiedBy>
  <cp:revision>2</cp:revision>
  <dcterms:created xsi:type="dcterms:W3CDTF">2021-02-02T09:32:00Z</dcterms:created>
  <dcterms:modified xsi:type="dcterms:W3CDTF">2021-02-02T09:32:00Z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0x010100A5EDA49CC2ED5C40B52AB6A34B36C96B</vt:lpwstr>
  </property>
</Properties>
</file>